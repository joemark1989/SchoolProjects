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77A87" w14:textId="77777777" w:rsidR="00771F16" w:rsidRDefault="003D1EC6">
      <w:pPr>
        <w:pStyle w:val="Title"/>
      </w:pPr>
      <w:r>
        <w:t>Travel Agency Home Page</w:t>
      </w:r>
    </w:p>
    <w:p w14:paraId="03045E32" w14:textId="3251BE6B" w:rsidR="00771F16" w:rsidRDefault="003D1EC6">
      <w:pPr>
        <w:pStyle w:val="Heading1"/>
      </w:pPr>
      <w:r>
        <w:t>Instructions</w:t>
      </w:r>
    </w:p>
    <w:p w14:paraId="3B558D7F" w14:textId="775F3EF4" w:rsidR="000A0F9B" w:rsidRDefault="003D1EC6" w:rsidP="003D1EC6">
      <w:r>
        <w:t xml:space="preserve">This assignment puts to use all the techniques you have learned to date.  </w:t>
      </w:r>
      <w:r w:rsidR="008A596A">
        <w:t xml:space="preserve">However, you must use flexbox for the multiple column portions of the layout. </w:t>
      </w:r>
      <w:r>
        <w:t>You are building a responsive home page for a travel agency. In this folder you will find three layouts you are to replicate; desktop, breakpoint 1 and phone.  There is a “text.html” file that includes the page content shown in the images.  All images needed and a few extra are also included.</w:t>
      </w:r>
      <w:r w:rsidR="004B5A3C">
        <w:t xml:space="preserve"> </w:t>
      </w:r>
    </w:p>
    <w:p w14:paraId="18193BF2" w14:textId="25AFE31D" w:rsidR="003D1EC6" w:rsidRPr="00785657" w:rsidRDefault="003D1EC6" w:rsidP="003D1EC6">
      <w:pPr>
        <w:rPr>
          <w:b/>
        </w:rPr>
      </w:pPr>
      <w:r w:rsidRPr="00785657">
        <w:rPr>
          <w:b/>
        </w:rPr>
        <w:t>Requirements</w:t>
      </w:r>
    </w:p>
    <w:p w14:paraId="2A935528" w14:textId="3D1B018D" w:rsidR="00785657" w:rsidRDefault="003D1EC6" w:rsidP="00785657">
      <w:pPr>
        <w:pStyle w:val="ListParagraph"/>
        <w:numPr>
          <w:ilvl w:val="0"/>
          <w:numId w:val="28"/>
        </w:numPr>
      </w:pPr>
      <w:r>
        <w:t>Relative values must be used for sizing, predominantly rem/em for fonts and spacing, you may use percentages.  Do not use pixels.  Look up a couple of conversion charts and have them handy.</w:t>
      </w:r>
    </w:p>
    <w:p w14:paraId="501762ED" w14:textId="4A32ADAE" w:rsidR="00785657" w:rsidRDefault="00934E35" w:rsidP="00785657">
      <w:pPr>
        <w:pStyle w:val="ListParagraph"/>
        <w:numPr>
          <w:ilvl w:val="0"/>
          <w:numId w:val="28"/>
        </w:numPr>
      </w:pPr>
      <w:r>
        <w:t xml:space="preserve">Use of Id’s is banned. Your CSS should use element selectors first and only add classes where necessary.  Think </w:t>
      </w:r>
      <w:r w:rsidR="00E74666">
        <w:t>common components you could use over.</w:t>
      </w:r>
      <w:r w:rsidR="00290E2D">
        <w:t xml:space="preserve"> Think using sections to divide up you page</w:t>
      </w:r>
      <w:r w:rsidR="000304C9">
        <w:t xml:space="preserve"> with articles and asides used for inner containers.  The header, nav and footer tags must be used. </w:t>
      </w:r>
      <w:proofErr w:type="spellStart"/>
      <w:r w:rsidR="000304C9">
        <w:t>Div’s</w:t>
      </w:r>
      <w:proofErr w:type="spellEnd"/>
      <w:r w:rsidR="000304C9">
        <w:t xml:space="preserve"> can only be </w:t>
      </w:r>
      <w:r w:rsidR="001047CE">
        <w:t>used for styling purposes when there is no semantic element that can be used as a container.</w:t>
      </w:r>
    </w:p>
    <w:p w14:paraId="1D6E3467" w14:textId="3F787AA6" w:rsidR="003D1EC6" w:rsidRDefault="003D1EC6" w:rsidP="00785657">
      <w:pPr>
        <w:pStyle w:val="ListParagraph"/>
        <w:numPr>
          <w:ilvl w:val="0"/>
          <w:numId w:val="28"/>
        </w:numPr>
      </w:pPr>
      <w:r>
        <w:t xml:space="preserve">You must have at least two media queries you use to adjust font size or containers if you use a float layout. </w:t>
      </w:r>
    </w:p>
    <w:p w14:paraId="104D09B0" w14:textId="258BDCDC" w:rsidR="003D1EC6" w:rsidRDefault="003D1EC6" w:rsidP="00785657">
      <w:pPr>
        <w:pStyle w:val="ListParagraph"/>
        <w:numPr>
          <w:ilvl w:val="0"/>
          <w:numId w:val="28"/>
        </w:numPr>
      </w:pPr>
      <w:r>
        <w:t xml:space="preserve">The navigation must be responsive down to phone and use flexbox </w:t>
      </w:r>
      <w:proofErr w:type="spellStart"/>
      <w:r w:rsidR="006E6266">
        <w:t>layour</w:t>
      </w:r>
      <w:proofErr w:type="spellEnd"/>
      <w:r w:rsidR="006E6266">
        <w:t xml:space="preserve"> from your Flexbox Navigation assignment. </w:t>
      </w:r>
    </w:p>
    <w:p w14:paraId="09050E14" w14:textId="68C50698" w:rsidR="003D1EC6" w:rsidRDefault="003D1EC6" w:rsidP="00785657">
      <w:pPr>
        <w:pStyle w:val="ListParagraph"/>
        <w:numPr>
          <w:ilvl w:val="0"/>
          <w:numId w:val="28"/>
        </w:numPr>
      </w:pPr>
      <w:r>
        <w:t>Images must be responsive. And you must have 3 different sizes for the home page header image. It must change to a tablet view</w:t>
      </w:r>
      <w:r w:rsidR="00DE7391">
        <w:t xml:space="preserve"> image</w:t>
      </w:r>
      <w:r>
        <w:t>, and phone view image</w:t>
      </w:r>
      <w:r w:rsidR="00DE7391">
        <w:t xml:space="preserve"> respectively</w:t>
      </w:r>
      <w:r>
        <w:t>.</w:t>
      </w:r>
    </w:p>
    <w:p w14:paraId="7E61E859" w14:textId="2E781193" w:rsidR="00254BCF" w:rsidRDefault="00E22C7E" w:rsidP="00196CAF">
      <w:pPr>
        <w:pStyle w:val="ListParagraph"/>
        <w:numPr>
          <w:ilvl w:val="0"/>
          <w:numId w:val="28"/>
        </w:numPr>
      </w:pPr>
      <w:r>
        <w:t xml:space="preserve">In the footer you will find social icons from font awesome. </w:t>
      </w:r>
      <w:r w:rsidR="00D60F42">
        <w:t xml:space="preserve">They are part of the free version and you can use the Font Awesome </w:t>
      </w:r>
      <w:proofErr w:type="spellStart"/>
      <w:r w:rsidR="00D60F42">
        <w:t>CDN</w:t>
      </w:r>
      <w:proofErr w:type="spellEnd"/>
      <w:r w:rsidR="00D60F42">
        <w:t xml:space="preserve"> to access them. </w:t>
      </w:r>
      <w:r w:rsidR="00B56964">
        <w:t>Just put this link in the head of your document</w:t>
      </w:r>
      <w:r w:rsidR="002458A0">
        <w:t xml:space="preserve"> before your stylesheet. </w:t>
      </w:r>
    </w:p>
    <w:p w14:paraId="7A939110" w14:textId="2C3584D5" w:rsidR="0012579E" w:rsidRDefault="0012579E" w:rsidP="00785657">
      <w:pPr>
        <w:pStyle w:val="ListParagraph"/>
        <w:numPr>
          <w:ilvl w:val="0"/>
          <w:numId w:val="28"/>
        </w:numPr>
      </w:pPr>
      <w:r>
        <w:t>The font used is Oxygen in three weights.  It is a google font and you can get the link</w:t>
      </w:r>
      <w:r w:rsidR="0026126D">
        <w:t xml:space="preserve"> from the google site. I did include the desktop version of the fonts in this folder</w:t>
      </w:r>
      <w:r w:rsidR="00862B1C">
        <w:t xml:space="preserve"> if you want to install it on your computer</w:t>
      </w:r>
      <w:r w:rsidR="00D40FB2">
        <w:t>.</w:t>
      </w:r>
      <w:r w:rsidR="00B21A82">
        <w:t xml:space="preserve"> </w:t>
      </w:r>
    </w:p>
    <w:p w14:paraId="35E8B1B2" w14:textId="6EC0BCBF" w:rsidR="003D1EC6" w:rsidRDefault="00B21A82" w:rsidP="00785657">
      <w:pPr>
        <w:pStyle w:val="ListParagraph"/>
        <w:numPr>
          <w:ilvl w:val="0"/>
          <w:numId w:val="28"/>
        </w:numPr>
      </w:pPr>
      <w:r>
        <w:t xml:space="preserve">The page contains </w:t>
      </w:r>
      <w:r w:rsidR="00DF2E7F">
        <w:t xml:space="preserve">content that is both 100% of the viewport, and containers with a max width of </w:t>
      </w:r>
      <w:proofErr w:type="spellStart"/>
      <w:r w:rsidR="00DF2E7F">
        <w:t>11</w:t>
      </w:r>
      <w:r w:rsidR="00967311">
        <w:t>7</w:t>
      </w:r>
      <w:r w:rsidR="00DF2E7F">
        <w:t>0px</w:t>
      </w:r>
      <w:proofErr w:type="spellEnd"/>
      <w:r w:rsidR="00D93747">
        <w:t xml:space="preserve"> </w:t>
      </w:r>
      <w:r w:rsidR="00EA0D3E">
        <w:t xml:space="preserve">this is if you stick with the default font size of </w:t>
      </w:r>
      <w:proofErr w:type="spellStart"/>
      <w:r w:rsidR="00EA0D3E">
        <w:t>16px</w:t>
      </w:r>
      <w:proofErr w:type="spellEnd"/>
      <w:r w:rsidR="00EA0D3E">
        <w:t>.</w:t>
      </w:r>
      <w:r w:rsidR="00420DA7">
        <w:t xml:space="preserve"> You can change the width </w:t>
      </w:r>
      <w:proofErr w:type="gramStart"/>
      <w:r w:rsidR="00420DA7">
        <w:t>as long as</w:t>
      </w:r>
      <w:proofErr w:type="gramEnd"/>
      <w:r w:rsidR="00420DA7">
        <w:t xml:space="preserve"> </w:t>
      </w:r>
      <w:r w:rsidR="00D143F8">
        <w:t xml:space="preserve">your project stacks </w:t>
      </w:r>
      <w:r w:rsidR="009615E2">
        <w:t xml:space="preserve">EXACTLY </w:t>
      </w:r>
      <w:r w:rsidR="00D143F8">
        <w:t xml:space="preserve">as shown in the different layout views. </w:t>
      </w:r>
    </w:p>
    <w:p w14:paraId="525D5E8B" w14:textId="6CB39A16" w:rsidR="00E83A6B" w:rsidRDefault="00F72267" w:rsidP="00785657">
      <w:pPr>
        <w:pStyle w:val="ListParagraph"/>
        <w:numPr>
          <w:ilvl w:val="0"/>
          <w:numId w:val="28"/>
        </w:numPr>
      </w:pPr>
      <w:r>
        <w:t>T</w:t>
      </w:r>
      <w:r w:rsidR="00E83A6B">
        <w:t>he hex colors</w:t>
      </w:r>
      <w:r>
        <w:t xml:space="preserve"> I</w:t>
      </w:r>
      <w:r w:rsidR="00E83A6B">
        <w:t xml:space="preserve"> used</w:t>
      </w:r>
      <w:r>
        <w:t xml:space="preserve"> are below.  You can vary if  you want.</w:t>
      </w:r>
    </w:p>
    <w:p w14:paraId="1A1FF356" w14:textId="6274C84D" w:rsidR="001D370C" w:rsidRDefault="001D370C" w:rsidP="00F72267">
      <w:pPr>
        <w:pStyle w:val="ListParagraph"/>
      </w:pPr>
      <w:r>
        <w:t>a #</w:t>
      </w:r>
      <w:proofErr w:type="spellStart"/>
      <w:r>
        <w:t>6a6a6a</w:t>
      </w:r>
      <w:proofErr w:type="spellEnd"/>
      <w:r>
        <w:t xml:space="preserve">; </w:t>
      </w:r>
    </w:p>
    <w:p w14:paraId="0BF29333" w14:textId="4D30CD49" w:rsidR="00E83A6B" w:rsidRDefault="001D370C" w:rsidP="00F72267">
      <w:pPr>
        <w:pStyle w:val="ListParagraph"/>
      </w:pPr>
      <w:r>
        <w:t>a:hover, a:focus{color:#5287ac;}</w:t>
      </w:r>
    </w:p>
    <w:p w14:paraId="644036C5" w14:textId="7A56D260" w:rsidR="00D170CB" w:rsidRDefault="00D170CB" w:rsidP="00F72267">
      <w:pPr>
        <w:pStyle w:val="ListParagraph"/>
      </w:pPr>
      <w:r>
        <w:t>body text:</w:t>
      </w:r>
      <w:r w:rsidR="00123D06" w:rsidRPr="00BF780D">
        <w:rPr>
          <w:b/>
          <w:bCs/>
        </w:rPr>
        <w:t xml:space="preserve"> </w:t>
      </w:r>
      <w:r w:rsidR="00123D06" w:rsidRPr="00BF780D">
        <w:t>#</w:t>
      </w:r>
      <w:proofErr w:type="spellStart"/>
      <w:r w:rsidR="00123D06" w:rsidRPr="00BF780D">
        <w:t>6a6a6a</w:t>
      </w:r>
      <w:proofErr w:type="spellEnd"/>
      <w:r w:rsidR="00123D06" w:rsidRPr="00BF780D">
        <w:t>;</w:t>
      </w:r>
    </w:p>
    <w:p w14:paraId="7FE59DB1" w14:textId="645995E5" w:rsidR="00C535E5" w:rsidRDefault="00D170CB" w:rsidP="00F72267">
      <w:pPr>
        <w:pStyle w:val="ListParagraph"/>
      </w:pPr>
      <w:r>
        <w:t xml:space="preserve">text </w:t>
      </w:r>
      <w:proofErr w:type="spellStart"/>
      <w:r>
        <w:t>lt</w:t>
      </w:r>
      <w:proofErr w:type="spellEnd"/>
      <w:r>
        <w:t xml:space="preserve"> blue: </w:t>
      </w:r>
      <w:proofErr w:type="spellStart"/>
      <w:r w:rsidR="00BF780D" w:rsidRPr="00BF780D">
        <w:t>5287ac</w:t>
      </w:r>
      <w:proofErr w:type="spellEnd"/>
    </w:p>
    <w:p w14:paraId="5BD8685A" w14:textId="38A90F8B" w:rsidR="00F91BDF" w:rsidRDefault="00DA0539" w:rsidP="00F72267">
      <w:pPr>
        <w:pStyle w:val="ListParagraph"/>
      </w:pPr>
      <w:r>
        <w:t xml:space="preserve">dark heading/button outline: </w:t>
      </w:r>
      <w:r>
        <w:rPr>
          <w:rFonts w:ascii="Consolas" w:hAnsi="Consolas"/>
          <w:color w:val="222222"/>
          <w:sz w:val="18"/>
          <w:szCs w:val="18"/>
        </w:rPr>
        <w:t>#</w:t>
      </w:r>
      <w:proofErr w:type="spellStart"/>
      <w:r w:rsidRPr="00DA0539">
        <w:t>0b3247</w:t>
      </w:r>
      <w:proofErr w:type="spellEnd"/>
    </w:p>
    <w:p w14:paraId="0FEF0FBD" w14:textId="50B4ED21" w:rsidR="00A7419E" w:rsidRDefault="00A7419E" w:rsidP="00F72267">
      <w:pPr>
        <w:pStyle w:val="ListParagraph"/>
      </w:pPr>
      <w:r>
        <w:t xml:space="preserve">light gray: </w:t>
      </w:r>
      <w:r w:rsidRPr="00A7419E">
        <w:t>#</w:t>
      </w:r>
      <w:proofErr w:type="spellStart"/>
      <w:r w:rsidRPr="00A7419E">
        <w:t>f4f7f4</w:t>
      </w:r>
      <w:proofErr w:type="spellEnd"/>
      <w:r w:rsidRPr="00A7419E">
        <w:t>;</w:t>
      </w:r>
    </w:p>
    <w:p w14:paraId="6E220AC1" w14:textId="0772CDFC" w:rsidR="00670DD9" w:rsidRDefault="00670DD9" w:rsidP="00B551AF">
      <w:pPr>
        <w:pStyle w:val="ListParagraph"/>
        <w:rPr>
          <w:rFonts w:ascii="Consolas" w:hAnsi="Consolas"/>
          <w:color w:val="222222"/>
          <w:sz w:val="18"/>
          <w:szCs w:val="18"/>
        </w:rPr>
      </w:pPr>
      <w:r>
        <w:t xml:space="preserve">footer top: </w:t>
      </w:r>
      <w:r w:rsidR="00F24010" w:rsidRPr="00F24010">
        <w:t>#</w:t>
      </w:r>
      <w:proofErr w:type="spellStart"/>
      <w:r w:rsidR="00F24010" w:rsidRPr="00F24010">
        <w:t>0b3247</w:t>
      </w:r>
      <w:proofErr w:type="spellEnd"/>
      <w:r w:rsidR="00F24010" w:rsidRPr="00F24010">
        <w:t>;</w:t>
      </w:r>
    </w:p>
    <w:p w14:paraId="2ABA2E38" w14:textId="41467413" w:rsidR="00291AE1" w:rsidRDefault="00877242" w:rsidP="00B551AF">
      <w:pPr>
        <w:pStyle w:val="ListParagraph"/>
      </w:pPr>
      <w:r>
        <w:t xml:space="preserve">footer bottom </w:t>
      </w:r>
      <w:r w:rsidRPr="00877242">
        <w:t>#031823;</w:t>
      </w:r>
    </w:p>
    <w:p w14:paraId="38A245F7" w14:textId="6F149F91" w:rsidR="003D1EC6" w:rsidRDefault="00774053" w:rsidP="003D1EC6">
      <w:r>
        <w:t xml:space="preserve">Questions? Please post them on class discussion board. </w:t>
      </w:r>
      <w:bookmarkStart w:id="0" w:name="_GoBack"/>
      <w:bookmarkEnd w:id="0"/>
    </w:p>
    <w:sectPr w:rsidR="003D1EC6" w:rsidSect="00774053">
      <w:footerReference w:type="default" r:id="rId7"/>
      <w:pgSz w:w="12240" w:h="15840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A894D" w14:textId="77777777" w:rsidR="003D1EC6" w:rsidRDefault="003D1EC6">
      <w:pPr>
        <w:spacing w:after="0" w:line="240" w:lineRule="auto"/>
      </w:pPr>
      <w:r>
        <w:separator/>
      </w:r>
    </w:p>
  </w:endnote>
  <w:endnote w:type="continuationSeparator" w:id="0">
    <w:p w14:paraId="347AF304" w14:textId="77777777" w:rsidR="003D1EC6" w:rsidRDefault="003D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39FE2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3D785" w14:textId="77777777" w:rsidR="003D1EC6" w:rsidRDefault="003D1EC6">
      <w:pPr>
        <w:spacing w:after="0" w:line="240" w:lineRule="auto"/>
      </w:pPr>
      <w:r>
        <w:separator/>
      </w:r>
    </w:p>
  </w:footnote>
  <w:footnote w:type="continuationSeparator" w:id="0">
    <w:p w14:paraId="07D44726" w14:textId="77777777" w:rsidR="003D1EC6" w:rsidRDefault="003D1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7B6B7B"/>
    <w:multiLevelType w:val="hybridMultilevel"/>
    <w:tmpl w:val="30BAC8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11CF3"/>
    <w:multiLevelType w:val="hybridMultilevel"/>
    <w:tmpl w:val="B5FAB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6"/>
  </w:num>
  <w:num w:numId="14">
    <w:abstractNumId w:val="15"/>
  </w:num>
  <w:num w:numId="15">
    <w:abstractNumId w:val="17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C6"/>
    <w:rsid w:val="000304C9"/>
    <w:rsid w:val="00060C7C"/>
    <w:rsid w:val="000A0F9B"/>
    <w:rsid w:val="001047CE"/>
    <w:rsid w:val="00123D06"/>
    <w:rsid w:val="00123E1E"/>
    <w:rsid w:val="0012579E"/>
    <w:rsid w:val="0013591F"/>
    <w:rsid w:val="00146198"/>
    <w:rsid w:val="00193495"/>
    <w:rsid w:val="00196CAF"/>
    <w:rsid w:val="001D370C"/>
    <w:rsid w:val="00216BF8"/>
    <w:rsid w:val="00231022"/>
    <w:rsid w:val="002458A0"/>
    <w:rsid w:val="0024640E"/>
    <w:rsid w:val="00254BCF"/>
    <w:rsid w:val="0026126D"/>
    <w:rsid w:val="00290E2D"/>
    <w:rsid w:val="00291AE1"/>
    <w:rsid w:val="002C1B16"/>
    <w:rsid w:val="002C58E3"/>
    <w:rsid w:val="003D1EC6"/>
    <w:rsid w:val="00420DA7"/>
    <w:rsid w:val="00450C9F"/>
    <w:rsid w:val="004656EF"/>
    <w:rsid w:val="004B5A3C"/>
    <w:rsid w:val="004F533C"/>
    <w:rsid w:val="00532114"/>
    <w:rsid w:val="006679A6"/>
    <w:rsid w:val="00670DD9"/>
    <w:rsid w:val="006C3811"/>
    <w:rsid w:val="006D6D4A"/>
    <w:rsid w:val="006E6266"/>
    <w:rsid w:val="00736C54"/>
    <w:rsid w:val="00771F16"/>
    <w:rsid w:val="00774053"/>
    <w:rsid w:val="0078294C"/>
    <w:rsid w:val="00785657"/>
    <w:rsid w:val="00840FA9"/>
    <w:rsid w:val="00862B1C"/>
    <w:rsid w:val="00877242"/>
    <w:rsid w:val="008A596A"/>
    <w:rsid w:val="008B6008"/>
    <w:rsid w:val="00934E35"/>
    <w:rsid w:val="009615E2"/>
    <w:rsid w:val="00967311"/>
    <w:rsid w:val="00971DEC"/>
    <w:rsid w:val="009A3BA0"/>
    <w:rsid w:val="00A32FAD"/>
    <w:rsid w:val="00A7419E"/>
    <w:rsid w:val="00AC0A0E"/>
    <w:rsid w:val="00B21A82"/>
    <w:rsid w:val="00B551AF"/>
    <w:rsid w:val="00B56964"/>
    <w:rsid w:val="00B64B70"/>
    <w:rsid w:val="00B66857"/>
    <w:rsid w:val="00B71BB5"/>
    <w:rsid w:val="00B83C7B"/>
    <w:rsid w:val="00BA3B94"/>
    <w:rsid w:val="00BB6530"/>
    <w:rsid w:val="00BE4D93"/>
    <w:rsid w:val="00BF1548"/>
    <w:rsid w:val="00BF780D"/>
    <w:rsid w:val="00C07BE9"/>
    <w:rsid w:val="00C535E5"/>
    <w:rsid w:val="00C77149"/>
    <w:rsid w:val="00D143F8"/>
    <w:rsid w:val="00D170CB"/>
    <w:rsid w:val="00D40FB2"/>
    <w:rsid w:val="00D47562"/>
    <w:rsid w:val="00D60F42"/>
    <w:rsid w:val="00D93747"/>
    <w:rsid w:val="00DA0539"/>
    <w:rsid w:val="00DE5A57"/>
    <w:rsid w:val="00DE7391"/>
    <w:rsid w:val="00DF2E7F"/>
    <w:rsid w:val="00E22C7E"/>
    <w:rsid w:val="00E74666"/>
    <w:rsid w:val="00E83A6B"/>
    <w:rsid w:val="00EA0D3E"/>
    <w:rsid w:val="00EA6447"/>
    <w:rsid w:val="00F24010"/>
    <w:rsid w:val="00F34D9A"/>
    <w:rsid w:val="00F72267"/>
    <w:rsid w:val="00F91BDF"/>
    <w:rsid w:val="00F9577D"/>
    <w:rsid w:val="00FA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B13818"/>
  <w15:chartTrackingRefBased/>
  <w15:docId w15:val="{8D845844-947A-4173-8C68-9A347485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7856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458A0"/>
    <w:rPr>
      <w:color w:val="605E5C"/>
      <w:shd w:val="clear" w:color="auto" w:fill="E1DFDD"/>
    </w:rPr>
  </w:style>
  <w:style w:type="character" w:customStyle="1" w:styleId="value">
    <w:name w:val="value"/>
    <w:basedOn w:val="DefaultParagraphFont"/>
    <w:rsid w:val="00532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spo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94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Kelly</dc:creator>
  <cp:keywords/>
  <dc:description/>
  <cp:lastModifiedBy>Karen Kelly</cp:lastModifiedBy>
  <cp:revision>74</cp:revision>
  <dcterms:created xsi:type="dcterms:W3CDTF">2018-10-14T02:07:00Z</dcterms:created>
  <dcterms:modified xsi:type="dcterms:W3CDTF">2019-01-28T14:49:00Z</dcterms:modified>
</cp:coreProperties>
</file>