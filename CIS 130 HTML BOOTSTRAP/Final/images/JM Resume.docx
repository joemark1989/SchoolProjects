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0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7380"/>
      </w:tblGrid>
      <w:tr w:rsidR="002C2CDD" w:rsidRPr="00333CD3" w:rsidTr="000B5C6F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605C7A4F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B9797BFA55294A51B194E8AB2DB7788F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E436C9">
                  <w:t>JM</w:t>
                </w:r>
              </w:sdtContent>
            </w:sdt>
          </w:p>
          <w:p w:rsidR="00A50939" w:rsidRPr="00333CD3" w:rsidRDefault="00811931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3CF6BC4D32B44EFBB4AB9EFB5D2D7D5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8B0BA7" w:rsidP="007569C1">
            <w:r w:rsidRPr="008B0BA7">
              <w:t>Utilizing my exper</w:t>
            </w:r>
            <w:r w:rsidR="003F2342">
              <w:t>ienc</w:t>
            </w:r>
            <w:r w:rsidR="00EB6F84">
              <w:t>e to</w:t>
            </w:r>
            <w:r w:rsidRPr="008B0BA7">
              <w:t xml:space="preserve"> be a substantial impact to your team.</w:t>
            </w:r>
          </w:p>
          <w:p w:rsidR="002C2CDD" w:rsidRPr="00333CD3" w:rsidRDefault="00811931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09D2F2C3AFB4237A0E5005FE251C78A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140798" w:rsidRDefault="00FE40C4" w:rsidP="005E201D">
            <w:r>
              <w:t>O</w:t>
            </w:r>
            <w:r w:rsidR="005429EE">
              <w:t>ver 5</w:t>
            </w:r>
            <w:r>
              <w:t xml:space="preserve"> years of</w:t>
            </w:r>
            <w:r w:rsidR="00140798">
              <w:t xml:space="preserve"> </w:t>
            </w:r>
            <w:r w:rsidR="005429EE">
              <w:t>customer service experience.</w:t>
            </w:r>
          </w:p>
          <w:p w:rsidR="005E201D" w:rsidRDefault="005E201D" w:rsidP="00E436C9"/>
          <w:p w:rsidR="00140798" w:rsidRDefault="00140798" w:rsidP="00E436C9">
            <w:r>
              <w:t>Adaptability to new situations and perform under pressure</w:t>
            </w:r>
          </w:p>
          <w:p w:rsidR="005E201D" w:rsidRDefault="005E201D" w:rsidP="00E436C9"/>
          <w:p w:rsidR="00140798" w:rsidRDefault="00140798" w:rsidP="00E436C9">
            <w:r>
              <w:t>Excellence in communication</w:t>
            </w:r>
          </w:p>
          <w:p w:rsidR="005E201D" w:rsidRDefault="005E201D" w:rsidP="00E436C9"/>
          <w:p w:rsidR="005F7E8E" w:rsidRDefault="005F7E8E" w:rsidP="00E436C9">
            <w:r>
              <w:t>Multitasking – Can handle many assignments</w:t>
            </w:r>
          </w:p>
          <w:p w:rsidR="005E201D" w:rsidRDefault="005E201D" w:rsidP="00E436C9"/>
          <w:p w:rsidR="005561FA" w:rsidRDefault="005561FA" w:rsidP="00E436C9">
            <w:r>
              <w:t>Microsoft Outlook</w:t>
            </w:r>
          </w:p>
          <w:p w:rsidR="009F6159" w:rsidRDefault="009F6159" w:rsidP="00E436C9"/>
          <w:p w:rsidR="00FE40C4" w:rsidRDefault="00FE40C4" w:rsidP="00E436C9">
            <w:r>
              <w:t>Microsoft Word</w:t>
            </w:r>
          </w:p>
          <w:p w:rsidR="009F6159" w:rsidRDefault="009F6159" w:rsidP="00E436C9"/>
          <w:p w:rsidR="00FE40C4" w:rsidRDefault="00FE40C4" w:rsidP="00E436C9">
            <w:r>
              <w:t>Microsoft PowerPoint</w:t>
            </w:r>
          </w:p>
          <w:p w:rsidR="009F6159" w:rsidRDefault="009F6159" w:rsidP="00E436C9"/>
          <w:p w:rsidR="00FE40C4" w:rsidRDefault="00FE40C4" w:rsidP="00E436C9">
            <w:r>
              <w:t xml:space="preserve">Microsoft Excel </w:t>
            </w:r>
          </w:p>
          <w:p w:rsidR="009F6159" w:rsidRDefault="009F6159" w:rsidP="00E436C9"/>
          <w:p w:rsidR="0073061D" w:rsidRDefault="0073061D" w:rsidP="00E436C9">
            <w:r>
              <w:t>IBM Notes</w:t>
            </w:r>
          </w:p>
          <w:p w:rsidR="009F6159" w:rsidRDefault="009F6159" w:rsidP="00E436C9"/>
          <w:p w:rsidR="0073061D" w:rsidRDefault="0073061D" w:rsidP="00E436C9">
            <w:r>
              <w:t>Web Support</w:t>
            </w:r>
          </w:p>
          <w:p w:rsidR="009F6159" w:rsidRDefault="009F6159" w:rsidP="00E436C9"/>
          <w:p w:rsidR="004D392F" w:rsidRDefault="004D392F" w:rsidP="00E436C9">
            <w:r>
              <w:t>Business Skype</w:t>
            </w:r>
          </w:p>
          <w:p w:rsidR="004C1316" w:rsidRDefault="004C1316" w:rsidP="00E436C9"/>
          <w:p w:rsidR="0073061D" w:rsidRPr="00333CD3" w:rsidRDefault="0073061D" w:rsidP="00E436C9"/>
        </w:tc>
        <w:tc>
          <w:tcPr>
            <w:tcW w:w="7380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80"/>
            </w:tblGrid>
            <w:tr w:rsidR="00C612DA" w:rsidRPr="00333CD3" w:rsidTr="005429EE">
              <w:trPr>
                <w:trHeight w:hRule="exact" w:val="927"/>
              </w:trPr>
              <w:tc>
                <w:tcPr>
                  <w:tcW w:w="6055" w:type="dxa"/>
                  <w:vAlign w:val="center"/>
                </w:tcPr>
                <w:p w:rsidR="00C612DA" w:rsidRPr="00333CD3" w:rsidRDefault="00811931" w:rsidP="00AB6C31">
                  <w:pPr>
                    <w:pStyle w:val="Heading1"/>
                    <w:jc w:val="left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4E751562062043D085682E8DDAB50DD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436C9">
                        <w:t>Markley, Joseph E</w:t>
                      </w:r>
                    </w:sdtContent>
                  </w:sdt>
                </w:p>
                <w:p w:rsidR="00C612DA" w:rsidRPr="00333CD3" w:rsidRDefault="00811931" w:rsidP="00AB6C31">
                  <w:pPr>
                    <w:pStyle w:val="Heading2"/>
                    <w:jc w:val="left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65DD2D4C35EC45D5913D4BD0A1E51260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D5733">
                        <w:t>E: JOEMARK1989@GMAIL.COM</w:t>
                      </w:r>
                    </w:sdtContent>
                  </w:sdt>
                  <w:r w:rsidR="00E436C9">
                    <w:t xml:space="preserve"> i contact number 208-660-1163</w:t>
                  </w:r>
                </w:p>
              </w:tc>
            </w:tr>
          </w:tbl>
          <w:p w:rsidR="002C2CDD" w:rsidRPr="00333CD3" w:rsidRDefault="00235506" w:rsidP="00AB6C31">
            <w:pPr>
              <w:pStyle w:val="Heading3"/>
            </w:pPr>
            <w:r>
              <w:t>work</w:t>
            </w:r>
            <w:r w:rsidR="009B39D5">
              <w:t xml:space="preserve"> experince</w:t>
            </w:r>
          </w:p>
          <w:p w:rsidR="00063B5B" w:rsidRDefault="008A206D" w:rsidP="00063B5B">
            <w:pPr>
              <w:pStyle w:val="Heading4"/>
            </w:pPr>
            <w:r>
              <w:t xml:space="preserve">WEALTH CUSTOMER SERVICE </w:t>
            </w:r>
            <w:r w:rsidRPr="00333CD3">
              <w:t>•</w:t>
            </w:r>
            <w:r w:rsidR="00063B5B" w:rsidRPr="00333CD3">
              <w:t xml:space="preserve"> </w:t>
            </w:r>
            <w:r w:rsidR="00063B5B">
              <w:t>us bank</w:t>
            </w:r>
            <w:r w:rsidR="00063B5B" w:rsidRPr="00333CD3">
              <w:t xml:space="preserve"> • </w:t>
            </w:r>
            <w:r w:rsidR="00063B5B">
              <w:t>NOV. 2016 – May 2018</w:t>
            </w:r>
          </w:p>
          <w:p w:rsidR="00274F0C" w:rsidRDefault="00274F0C" w:rsidP="00274F0C">
            <w:pPr>
              <w:pStyle w:val="Heading4"/>
            </w:pPr>
          </w:p>
          <w:p w:rsidR="00063B5B" w:rsidRDefault="00063B5B" w:rsidP="00063B5B">
            <w:pPr>
              <w:pStyle w:val="ListParagraph"/>
              <w:numPr>
                <w:ilvl w:val="0"/>
                <w:numId w:val="9"/>
              </w:numPr>
            </w:pPr>
            <w:r>
              <w:t>Proficient use of manager tools</w:t>
            </w:r>
            <w:r w:rsidR="008A206D">
              <w:t xml:space="preserve"> and fraud tools</w:t>
            </w:r>
            <w:r>
              <w:t xml:space="preserve"> to assist high-profile clients with their</w:t>
            </w:r>
            <w:r w:rsidR="008A206D">
              <w:t xml:space="preserve"> credit card </w:t>
            </w:r>
            <w:r>
              <w:t xml:space="preserve">accounts. </w:t>
            </w:r>
          </w:p>
          <w:p w:rsidR="00063B5B" w:rsidRDefault="00063B5B" w:rsidP="00063B5B">
            <w:pPr>
              <w:pStyle w:val="ListParagraph"/>
            </w:pPr>
          </w:p>
          <w:p w:rsidR="00063B5B" w:rsidRDefault="00063B5B" w:rsidP="00063B5B">
            <w:pPr>
              <w:pStyle w:val="ListParagraph"/>
              <w:numPr>
                <w:ilvl w:val="0"/>
                <w:numId w:val="9"/>
              </w:numPr>
            </w:pPr>
            <w:r>
              <w:t xml:space="preserve">Excellent communication with our Wealth Clients troubleshooting issues with a high-level </w:t>
            </w:r>
            <w:r w:rsidR="008A206D">
              <w:t>of customer satisfaction</w:t>
            </w:r>
            <w:r>
              <w:t xml:space="preserve">. </w:t>
            </w:r>
          </w:p>
          <w:p w:rsidR="00063B5B" w:rsidRDefault="00063B5B" w:rsidP="00063B5B">
            <w:pPr>
              <w:pStyle w:val="ListParagraph"/>
            </w:pPr>
          </w:p>
          <w:p w:rsidR="008A206D" w:rsidRDefault="008A206D" w:rsidP="008A206D">
            <w:pPr>
              <w:pStyle w:val="ListParagraph"/>
              <w:numPr>
                <w:ilvl w:val="0"/>
                <w:numId w:val="9"/>
              </w:numPr>
            </w:pPr>
            <w:r>
              <w:t>M</w:t>
            </w:r>
            <w:r w:rsidR="00063B5B">
              <w:t xml:space="preserve">ultitasking with many assignments on each phone call that I take daily. </w:t>
            </w:r>
          </w:p>
          <w:p w:rsidR="008A206D" w:rsidRDefault="008A206D" w:rsidP="008A206D"/>
          <w:p w:rsidR="00274F0C" w:rsidRDefault="00274F0C" w:rsidP="00AB6C31">
            <w:pPr>
              <w:pStyle w:val="Heading4"/>
            </w:pPr>
            <w:bookmarkStart w:id="0" w:name="_GoBack"/>
            <w:bookmarkEnd w:id="0"/>
          </w:p>
          <w:p w:rsidR="002C2CDD" w:rsidRDefault="00063B5B" w:rsidP="00AB6C31">
            <w:pPr>
              <w:pStyle w:val="Heading4"/>
            </w:pPr>
            <w:r>
              <w:t>Coaching agent</w:t>
            </w:r>
            <w:r w:rsidR="002C2CDD" w:rsidRPr="00333CD3">
              <w:t xml:space="preserve"> • </w:t>
            </w:r>
            <w:r>
              <w:t>qualfon</w:t>
            </w:r>
            <w:r w:rsidR="002C2CDD" w:rsidRPr="00333CD3">
              <w:t xml:space="preserve"> • </w:t>
            </w:r>
            <w:r w:rsidR="003808B5">
              <w:t>NOV</w:t>
            </w:r>
            <w:r>
              <w:t>. 2013</w:t>
            </w:r>
            <w:r w:rsidR="0055062B">
              <w:t xml:space="preserve"> </w:t>
            </w:r>
            <w:r w:rsidR="00235506">
              <w:t>–</w:t>
            </w:r>
            <w:r>
              <w:t xml:space="preserve"> mar. 2015</w:t>
            </w:r>
          </w:p>
          <w:p w:rsidR="00235506" w:rsidRPr="00333CD3" w:rsidRDefault="00235506" w:rsidP="00AB6C31">
            <w:pPr>
              <w:pStyle w:val="Heading4"/>
            </w:pPr>
          </w:p>
          <w:p w:rsidR="002C2CDD" w:rsidRDefault="00063B5B" w:rsidP="00806E14">
            <w:pPr>
              <w:pStyle w:val="ListParagraph"/>
              <w:numPr>
                <w:ilvl w:val="0"/>
                <w:numId w:val="9"/>
              </w:numPr>
            </w:pPr>
            <w:r>
              <w:t xml:space="preserve">Assisted with floor logistics of over 30 agents. Managing break, lunches and taking escalated phone calls. </w:t>
            </w:r>
          </w:p>
          <w:p w:rsidR="00806E14" w:rsidRDefault="00806E14" w:rsidP="00806E14">
            <w:pPr>
              <w:pStyle w:val="ListParagraph"/>
            </w:pPr>
          </w:p>
          <w:p w:rsidR="00806E14" w:rsidRDefault="00063B5B" w:rsidP="00806E14">
            <w:pPr>
              <w:pStyle w:val="ListParagraph"/>
              <w:numPr>
                <w:ilvl w:val="0"/>
                <w:numId w:val="9"/>
              </w:numPr>
            </w:pPr>
            <w:r>
              <w:t>Improving agent’s ability to effectively communicate to clients by coaching them on the job.</w:t>
            </w:r>
          </w:p>
          <w:p w:rsidR="00063B5B" w:rsidRDefault="00063B5B" w:rsidP="00063B5B"/>
          <w:p w:rsidR="007A11A6" w:rsidRDefault="00063B5B" w:rsidP="009B39D5">
            <w:pPr>
              <w:pStyle w:val="ListParagraph"/>
              <w:numPr>
                <w:ilvl w:val="0"/>
                <w:numId w:val="9"/>
              </w:numPr>
            </w:pPr>
            <w:r>
              <w:t xml:space="preserve">Effectively increased productivity of calls coming in by managing agents to efficiently take phone calls. </w:t>
            </w:r>
          </w:p>
          <w:p w:rsidR="002C2CDD" w:rsidRPr="00333CD3" w:rsidRDefault="004052FB" w:rsidP="00AB6C31">
            <w:pPr>
              <w:pStyle w:val="Heading3"/>
            </w:pPr>
            <w:r>
              <w:t>Education</w:t>
            </w:r>
          </w:p>
          <w:p w:rsidR="004052FB" w:rsidRPr="00333CD3" w:rsidRDefault="004052FB" w:rsidP="004052FB">
            <w:pPr>
              <w:pStyle w:val="Heading4"/>
            </w:pPr>
            <w:r>
              <w:t>AAS</w:t>
            </w:r>
            <w:r w:rsidRPr="00333CD3">
              <w:t xml:space="preserve"> • </w:t>
            </w:r>
            <w:r>
              <w:t>continuing education</w:t>
            </w:r>
            <w:r w:rsidRPr="00333CD3">
              <w:t xml:space="preserve"> •</w:t>
            </w:r>
            <w:r w:rsidR="008A206D">
              <w:t xml:space="preserve"> Spokane Community college</w:t>
            </w:r>
          </w:p>
          <w:p w:rsidR="004052FB" w:rsidRPr="00333CD3" w:rsidRDefault="004052FB" w:rsidP="004052FB">
            <w:r>
              <w:t xml:space="preserve">Pursuing an AAS degree in </w:t>
            </w:r>
            <w:r w:rsidR="008A206D">
              <w:t xml:space="preserve">Software Development. </w:t>
            </w:r>
          </w:p>
          <w:p w:rsidR="004052FB" w:rsidRPr="00333CD3" w:rsidRDefault="004052FB" w:rsidP="004052FB">
            <w:pPr>
              <w:pStyle w:val="Heading4"/>
            </w:pPr>
            <w:r>
              <w:t>GED</w:t>
            </w:r>
            <w:r w:rsidRPr="00333CD3">
              <w:t xml:space="preserve"> • </w:t>
            </w:r>
            <w:r>
              <w:t>earned 2009</w:t>
            </w:r>
            <w:r w:rsidRPr="00333CD3">
              <w:t xml:space="preserve"> • </w:t>
            </w:r>
            <w:r>
              <w:t>eVERETT COMMUNITY COLLEGE</w:t>
            </w:r>
          </w:p>
          <w:p w:rsidR="00853BBA" w:rsidRDefault="004052FB" w:rsidP="004052FB">
            <w:r>
              <w:t>Completed my G.E.D with a 3.0 GPA after leaving the college</w:t>
            </w:r>
          </w:p>
          <w:p w:rsidR="00666C0C" w:rsidRDefault="00666C0C" w:rsidP="00AB6C31"/>
          <w:p w:rsidR="005350C8" w:rsidRDefault="005350C8" w:rsidP="00AB6C31"/>
          <w:p w:rsidR="005350C8" w:rsidRDefault="005350C8" w:rsidP="00AB6C31"/>
          <w:p w:rsidR="00A14C29" w:rsidRDefault="00A14C29" w:rsidP="00AB6C31"/>
          <w:p w:rsidR="00A14C29" w:rsidRDefault="00A14C29" w:rsidP="00AB6C31"/>
          <w:p w:rsidR="00A14C29" w:rsidRDefault="00A14C29" w:rsidP="00AB6C31"/>
          <w:p w:rsidR="00A14C29" w:rsidRDefault="00A14C29" w:rsidP="00AB6C31"/>
          <w:p w:rsidR="00A14C29" w:rsidRPr="00333CD3" w:rsidRDefault="00A14C29" w:rsidP="00AB6C31"/>
        </w:tc>
      </w:tr>
      <w:tr w:rsidR="00140798" w:rsidRPr="00333CD3" w:rsidTr="000B5C6F">
        <w:tc>
          <w:tcPr>
            <w:tcW w:w="3780" w:type="dxa"/>
            <w:tcMar>
              <w:top w:w="504" w:type="dxa"/>
              <w:right w:w="720" w:type="dxa"/>
            </w:tcMar>
          </w:tcPr>
          <w:p w:rsidR="00140798" w:rsidRDefault="00140798" w:rsidP="00523479">
            <w:pPr>
              <w:pStyle w:val="Initials"/>
              <w:rPr>
                <w:noProof/>
              </w:rPr>
            </w:pPr>
          </w:p>
        </w:tc>
        <w:tc>
          <w:tcPr>
            <w:tcW w:w="7380" w:type="dxa"/>
            <w:tcMar>
              <w:top w:w="504" w:type="dxa"/>
              <w:left w:w="0" w:type="dxa"/>
            </w:tcMar>
          </w:tcPr>
          <w:p w:rsidR="00140798" w:rsidRDefault="00140798" w:rsidP="00AB6C31">
            <w:pPr>
              <w:pStyle w:val="Heading1"/>
              <w:jc w:val="left"/>
            </w:pPr>
          </w:p>
        </w:tc>
      </w:tr>
    </w:tbl>
    <w:p w:rsidR="00EF7CC9" w:rsidRPr="00333CD3" w:rsidRDefault="00EF7CC9" w:rsidP="00AB6C31">
      <w:pPr>
        <w:pStyle w:val="NoSpacing"/>
      </w:pPr>
    </w:p>
    <w:sectPr w:rsidR="00EF7CC9" w:rsidRPr="00333CD3" w:rsidSect="00EF7CC9"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931" w:rsidRDefault="00811931" w:rsidP="00713050">
      <w:pPr>
        <w:spacing w:line="240" w:lineRule="auto"/>
      </w:pPr>
      <w:r>
        <w:separator/>
      </w:r>
    </w:p>
  </w:endnote>
  <w:endnote w:type="continuationSeparator" w:id="0">
    <w:p w:rsidR="00811931" w:rsidRDefault="0081193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98A" w:rsidRPr="00AB6C31" w:rsidRDefault="00C2098A" w:rsidP="00AB6C31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980" w:rsidRDefault="00217980" w:rsidP="00E436C9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931" w:rsidRDefault="00811931" w:rsidP="00713050">
      <w:pPr>
        <w:spacing w:line="240" w:lineRule="auto"/>
      </w:pPr>
      <w:r>
        <w:separator/>
      </w:r>
    </w:p>
  </w:footnote>
  <w:footnote w:type="continuationSeparator" w:id="0">
    <w:p w:rsidR="00811931" w:rsidRDefault="00811931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3CE"/>
    <w:multiLevelType w:val="hybridMultilevel"/>
    <w:tmpl w:val="6B56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7404"/>
    <w:multiLevelType w:val="hybridMultilevel"/>
    <w:tmpl w:val="FE0A9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A7348"/>
    <w:multiLevelType w:val="hybridMultilevel"/>
    <w:tmpl w:val="A32E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25467"/>
    <w:multiLevelType w:val="hybridMultilevel"/>
    <w:tmpl w:val="83F269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55A5CC2"/>
    <w:multiLevelType w:val="hybridMultilevel"/>
    <w:tmpl w:val="792E6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4038D1"/>
    <w:multiLevelType w:val="hybridMultilevel"/>
    <w:tmpl w:val="DE4E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43014"/>
    <w:multiLevelType w:val="hybridMultilevel"/>
    <w:tmpl w:val="535C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FB7B0E"/>
    <w:multiLevelType w:val="hybridMultilevel"/>
    <w:tmpl w:val="114E25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1111A19"/>
    <w:multiLevelType w:val="hybridMultilevel"/>
    <w:tmpl w:val="EED60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C9"/>
    <w:rsid w:val="00063B5B"/>
    <w:rsid w:val="0007385C"/>
    <w:rsid w:val="00091382"/>
    <w:rsid w:val="000A67FA"/>
    <w:rsid w:val="000B0619"/>
    <w:rsid w:val="000B5C6F"/>
    <w:rsid w:val="000B61CA"/>
    <w:rsid w:val="000D33D0"/>
    <w:rsid w:val="000D5733"/>
    <w:rsid w:val="000F7610"/>
    <w:rsid w:val="00114ED7"/>
    <w:rsid w:val="00123E18"/>
    <w:rsid w:val="00140798"/>
    <w:rsid w:val="00140B0E"/>
    <w:rsid w:val="001753EF"/>
    <w:rsid w:val="0018644D"/>
    <w:rsid w:val="001A5CA9"/>
    <w:rsid w:val="001B1D7B"/>
    <w:rsid w:val="001B2AC1"/>
    <w:rsid w:val="001B403A"/>
    <w:rsid w:val="001B42C8"/>
    <w:rsid w:val="00217980"/>
    <w:rsid w:val="00235506"/>
    <w:rsid w:val="00242678"/>
    <w:rsid w:val="00271662"/>
    <w:rsid w:val="0027404F"/>
    <w:rsid w:val="00274F0C"/>
    <w:rsid w:val="00293B83"/>
    <w:rsid w:val="002A4E35"/>
    <w:rsid w:val="002B091C"/>
    <w:rsid w:val="002C2CDD"/>
    <w:rsid w:val="002D45C6"/>
    <w:rsid w:val="002F03FA"/>
    <w:rsid w:val="00313E86"/>
    <w:rsid w:val="00333CD3"/>
    <w:rsid w:val="00340365"/>
    <w:rsid w:val="00342B64"/>
    <w:rsid w:val="003455FB"/>
    <w:rsid w:val="00364079"/>
    <w:rsid w:val="003808B5"/>
    <w:rsid w:val="003B4260"/>
    <w:rsid w:val="003C5528"/>
    <w:rsid w:val="003F2342"/>
    <w:rsid w:val="004052FB"/>
    <w:rsid w:val="004077FB"/>
    <w:rsid w:val="00424DD9"/>
    <w:rsid w:val="004250A4"/>
    <w:rsid w:val="0046104A"/>
    <w:rsid w:val="004717C5"/>
    <w:rsid w:val="00492400"/>
    <w:rsid w:val="004931E9"/>
    <w:rsid w:val="004A0C37"/>
    <w:rsid w:val="004C1316"/>
    <w:rsid w:val="004D392F"/>
    <w:rsid w:val="00502FCF"/>
    <w:rsid w:val="00523479"/>
    <w:rsid w:val="005350C8"/>
    <w:rsid w:val="005429EE"/>
    <w:rsid w:val="00543DB7"/>
    <w:rsid w:val="00550248"/>
    <w:rsid w:val="0055062B"/>
    <w:rsid w:val="00553BF5"/>
    <w:rsid w:val="005561FA"/>
    <w:rsid w:val="005729B0"/>
    <w:rsid w:val="005A6B04"/>
    <w:rsid w:val="005C0699"/>
    <w:rsid w:val="005C4510"/>
    <w:rsid w:val="005E201D"/>
    <w:rsid w:val="005F7E8E"/>
    <w:rsid w:val="00641630"/>
    <w:rsid w:val="00666C0C"/>
    <w:rsid w:val="00684488"/>
    <w:rsid w:val="006A3CE7"/>
    <w:rsid w:val="006C17FE"/>
    <w:rsid w:val="006C4C50"/>
    <w:rsid w:val="006D76B1"/>
    <w:rsid w:val="00712563"/>
    <w:rsid w:val="00713050"/>
    <w:rsid w:val="0073061D"/>
    <w:rsid w:val="00741125"/>
    <w:rsid w:val="00746F7F"/>
    <w:rsid w:val="007569C1"/>
    <w:rsid w:val="00763832"/>
    <w:rsid w:val="007A11A6"/>
    <w:rsid w:val="007D2696"/>
    <w:rsid w:val="007D6111"/>
    <w:rsid w:val="00806E14"/>
    <w:rsid w:val="00811117"/>
    <w:rsid w:val="00811931"/>
    <w:rsid w:val="00820035"/>
    <w:rsid w:val="00841146"/>
    <w:rsid w:val="00853BBA"/>
    <w:rsid w:val="0088504C"/>
    <w:rsid w:val="0089382B"/>
    <w:rsid w:val="008A1907"/>
    <w:rsid w:val="008A206D"/>
    <w:rsid w:val="008A7F83"/>
    <w:rsid w:val="008B0BA7"/>
    <w:rsid w:val="008C6BCA"/>
    <w:rsid w:val="008C7B50"/>
    <w:rsid w:val="008D688F"/>
    <w:rsid w:val="009745D9"/>
    <w:rsid w:val="009B295D"/>
    <w:rsid w:val="009B39D5"/>
    <w:rsid w:val="009B3C40"/>
    <w:rsid w:val="009F6159"/>
    <w:rsid w:val="00A14C29"/>
    <w:rsid w:val="00A42540"/>
    <w:rsid w:val="00A50939"/>
    <w:rsid w:val="00A925C0"/>
    <w:rsid w:val="00AA6A40"/>
    <w:rsid w:val="00AB6C31"/>
    <w:rsid w:val="00AE6D2D"/>
    <w:rsid w:val="00B03D92"/>
    <w:rsid w:val="00B5664D"/>
    <w:rsid w:val="00B7118F"/>
    <w:rsid w:val="00BA0CFD"/>
    <w:rsid w:val="00BA1A71"/>
    <w:rsid w:val="00BA5B40"/>
    <w:rsid w:val="00BD0206"/>
    <w:rsid w:val="00BF5781"/>
    <w:rsid w:val="00C2098A"/>
    <w:rsid w:val="00C5444A"/>
    <w:rsid w:val="00C612DA"/>
    <w:rsid w:val="00C63753"/>
    <w:rsid w:val="00C7741E"/>
    <w:rsid w:val="00C875AB"/>
    <w:rsid w:val="00CA3DF1"/>
    <w:rsid w:val="00CA4581"/>
    <w:rsid w:val="00CE18D5"/>
    <w:rsid w:val="00D04109"/>
    <w:rsid w:val="00D446FA"/>
    <w:rsid w:val="00D56479"/>
    <w:rsid w:val="00D82545"/>
    <w:rsid w:val="00DD6416"/>
    <w:rsid w:val="00DE349C"/>
    <w:rsid w:val="00DE6275"/>
    <w:rsid w:val="00DF4E0A"/>
    <w:rsid w:val="00E00339"/>
    <w:rsid w:val="00E02DCD"/>
    <w:rsid w:val="00E03D83"/>
    <w:rsid w:val="00E12C60"/>
    <w:rsid w:val="00E22E87"/>
    <w:rsid w:val="00E436C9"/>
    <w:rsid w:val="00E57630"/>
    <w:rsid w:val="00E80EED"/>
    <w:rsid w:val="00E84850"/>
    <w:rsid w:val="00E86C2B"/>
    <w:rsid w:val="00EB032D"/>
    <w:rsid w:val="00EB6F84"/>
    <w:rsid w:val="00EF7CC9"/>
    <w:rsid w:val="00F04243"/>
    <w:rsid w:val="00F207C0"/>
    <w:rsid w:val="00F20AE5"/>
    <w:rsid w:val="00F465F7"/>
    <w:rsid w:val="00F645C7"/>
    <w:rsid w:val="00F8046B"/>
    <w:rsid w:val="00F92D86"/>
    <w:rsid w:val="00FE40C4"/>
    <w:rsid w:val="00FE502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D66"/>
  <w15:chartTrackingRefBased/>
  <w15:docId w15:val="{A8883200-468B-477B-B5B9-42EB4D50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0A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mark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797BFA55294A51B194E8AB2DB77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67DE-48C1-4656-BD06-5051FC1835EA}"/>
      </w:docPartPr>
      <w:docPartBody>
        <w:p w:rsidR="005142A6" w:rsidRDefault="007A550D">
          <w:pPr>
            <w:pStyle w:val="B9797BFA55294A51B194E8AB2DB7788F"/>
          </w:pPr>
          <w:r w:rsidRPr="00333CD3">
            <w:t>YN</w:t>
          </w:r>
        </w:p>
      </w:docPartBody>
    </w:docPart>
    <w:docPart>
      <w:docPartPr>
        <w:name w:val="B3CF6BC4D32B44EFBB4AB9EFB5D2D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964A9-DDB8-45B3-B16F-F4DA063FCEF8}"/>
      </w:docPartPr>
      <w:docPartBody>
        <w:p w:rsidR="005142A6" w:rsidRDefault="007A550D">
          <w:pPr>
            <w:pStyle w:val="B3CF6BC4D32B44EFBB4AB9EFB5D2D7D5"/>
          </w:pPr>
          <w:r>
            <w:t>Objective</w:t>
          </w:r>
        </w:p>
      </w:docPartBody>
    </w:docPart>
    <w:docPart>
      <w:docPartPr>
        <w:name w:val="909D2F2C3AFB4237A0E5005FE251C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41FBA-E050-42C9-967A-2B596DAFF80F}"/>
      </w:docPartPr>
      <w:docPartBody>
        <w:p w:rsidR="005142A6" w:rsidRDefault="007A550D">
          <w:pPr>
            <w:pStyle w:val="909D2F2C3AFB4237A0E5005FE251C78A"/>
          </w:pPr>
          <w:r w:rsidRPr="00333CD3">
            <w:t>Skills</w:t>
          </w:r>
        </w:p>
      </w:docPartBody>
    </w:docPart>
    <w:docPart>
      <w:docPartPr>
        <w:name w:val="4E751562062043D085682E8DDAB50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EA85F-5D35-4335-809F-518690C9C4BD}"/>
      </w:docPartPr>
      <w:docPartBody>
        <w:p w:rsidR="005142A6" w:rsidRDefault="007A550D">
          <w:pPr>
            <w:pStyle w:val="4E751562062043D085682E8DDAB50DDB"/>
          </w:pPr>
          <w:r>
            <w:t>Your Name</w:t>
          </w:r>
        </w:p>
      </w:docPartBody>
    </w:docPart>
    <w:docPart>
      <w:docPartPr>
        <w:name w:val="65DD2D4C35EC45D5913D4BD0A1E51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70EC4-8A94-4D98-AAF0-F88965DFE205}"/>
      </w:docPartPr>
      <w:docPartBody>
        <w:p w:rsidR="005142A6" w:rsidRDefault="007A550D">
          <w:pPr>
            <w:pStyle w:val="65DD2D4C35EC45D5913D4BD0A1E51260"/>
          </w:pPr>
          <w:r>
            <w:t>Profession or Industry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50D"/>
    <w:rsid w:val="0008329D"/>
    <w:rsid w:val="0015506C"/>
    <w:rsid w:val="00155510"/>
    <w:rsid w:val="00195A53"/>
    <w:rsid w:val="001F06DE"/>
    <w:rsid w:val="00300893"/>
    <w:rsid w:val="003F08DD"/>
    <w:rsid w:val="005142A6"/>
    <w:rsid w:val="005B4004"/>
    <w:rsid w:val="005D7D87"/>
    <w:rsid w:val="00631969"/>
    <w:rsid w:val="0078478B"/>
    <w:rsid w:val="007A550D"/>
    <w:rsid w:val="007F636C"/>
    <w:rsid w:val="0098464F"/>
    <w:rsid w:val="00994D58"/>
    <w:rsid w:val="00A009C2"/>
    <w:rsid w:val="00AA00C7"/>
    <w:rsid w:val="00B431B2"/>
    <w:rsid w:val="00CB6DD9"/>
    <w:rsid w:val="00D22220"/>
    <w:rsid w:val="00D54A06"/>
    <w:rsid w:val="00D84EF2"/>
    <w:rsid w:val="00DE7320"/>
    <w:rsid w:val="00E94057"/>
    <w:rsid w:val="00EB56B2"/>
    <w:rsid w:val="00F26205"/>
    <w:rsid w:val="00F8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797BFA55294A51B194E8AB2DB7788F">
    <w:name w:val="B9797BFA55294A51B194E8AB2DB7788F"/>
  </w:style>
  <w:style w:type="paragraph" w:customStyle="1" w:styleId="B3CF6BC4D32B44EFBB4AB9EFB5D2D7D5">
    <w:name w:val="B3CF6BC4D32B44EFBB4AB9EFB5D2D7D5"/>
  </w:style>
  <w:style w:type="paragraph" w:customStyle="1" w:styleId="447F1522EFD342738DDF92E02D29043C">
    <w:name w:val="447F1522EFD342738DDF92E02D29043C"/>
  </w:style>
  <w:style w:type="paragraph" w:customStyle="1" w:styleId="909D2F2C3AFB4237A0E5005FE251C78A">
    <w:name w:val="909D2F2C3AFB4237A0E5005FE251C78A"/>
  </w:style>
  <w:style w:type="paragraph" w:customStyle="1" w:styleId="A24939B07C79410A8C968D8AF14CF47D">
    <w:name w:val="A24939B07C79410A8C968D8AF14CF47D"/>
  </w:style>
  <w:style w:type="paragraph" w:customStyle="1" w:styleId="4E751562062043D085682E8DDAB50DDB">
    <w:name w:val="4E751562062043D085682E8DDAB50DDB"/>
  </w:style>
  <w:style w:type="paragraph" w:customStyle="1" w:styleId="65DD2D4C35EC45D5913D4BD0A1E51260">
    <w:name w:val="65DD2D4C35EC45D5913D4BD0A1E51260"/>
  </w:style>
  <w:style w:type="paragraph" w:customStyle="1" w:styleId="86256625D784425C8213598B097FDFD1">
    <w:name w:val="86256625D784425C8213598B097FDFD1"/>
  </w:style>
  <w:style w:type="paragraph" w:customStyle="1" w:styleId="FB8D5BFB64D1400880C9D71455E29150">
    <w:name w:val="FB8D5BFB64D1400880C9D71455E29150"/>
  </w:style>
  <w:style w:type="paragraph" w:customStyle="1" w:styleId="B7AF86BB7AA843C58D9E68FA37AB52FC">
    <w:name w:val="B7AF86BB7AA843C58D9E68FA37AB52FC"/>
  </w:style>
  <w:style w:type="paragraph" w:customStyle="1" w:styleId="53AFFA18B8464AB79839A73B6FF01A01">
    <w:name w:val="53AFFA18B8464AB79839A73B6FF01A01"/>
  </w:style>
  <w:style w:type="paragraph" w:customStyle="1" w:styleId="9DC40133D7C6492596FEC2F7BFA05ACE">
    <w:name w:val="9DC40133D7C6492596FEC2F7BFA05ACE"/>
  </w:style>
  <w:style w:type="paragraph" w:customStyle="1" w:styleId="E52B59C10F4C4477BF4473DEB253A7D3">
    <w:name w:val="E52B59C10F4C4477BF4473DEB253A7D3"/>
  </w:style>
  <w:style w:type="paragraph" w:customStyle="1" w:styleId="D2EC726EAA26414193D0E5EE259099B9">
    <w:name w:val="D2EC726EAA26414193D0E5EE259099B9"/>
  </w:style>
  <w:style w:type="paragraph" w:customStyle="1" w:styleId="63A95595AE9546048D578DB39859DA67">
    <w:name w:val="63A95595AE9546048D578DB39859DA67"/>
  </w:style>
  <w:style w:type="paragraph" w:customStyle="1" w:styleId="891FF009A0A442DD83D54A1EA10A7BF3">
    <w:name w:val="891FF009A0A442DD83D54A1EA10A7BF3"/>
  </w:style>
  <w:style w:type="paragraph" w:customStyle="1" w:styleId="1891104235FC4464A041E04D53F6634C">
    <w:name w:val="1891104235FC4464A041E04D53F6634C"/>
  </w:style>
  <w:style w:type="paragraph" w:customStyle="1" w:styleId="ED7A157342384986A7285A51CF97C42B">
    <w:name w:val="ED7A157342384986A7285A51CF97C42B"/>
  </w:style>
  <w:style w:type="paragraph" w:customStyle="1" w:styleId="8927FC0669174384A682D112A2D4D948">
    <w:name w:val="8927FC0669174384A682D112A2D4D948"/>
  </w:style>
  <w:style w:type="paragraph" w:customStyle="1" w:styleId="BC526E22547D4D1A9215460B2C3FC610">
    <w:name w:val="BC526E22547D4D1A9215460B2C3FC610"/>
  </w:style>
  <w:style w:type="paragraph" w:customStyle="1" w:styleId="6C04B19BBEEB4C9EA4C0E06EF76F9564">
    <w:name w:val="6C04B19BBEEB4C9EA4C0E06EF76F9564"/>
  </w:style>
  <w:style w:type="paragraph" w:customStyle="1" w:styleId="BC1CC778EE7F44C5A9A05D9ED82A955C">
    <w:name w:val="BC1CC778EE7F44C5A9A05D9ED82A955C"/>
  </w:style>
  <w:style w:type="paragraph" w:customStyle="1" w:styleId="AABF90D0ABB94BE582321E8FEB5BC6CA">
    <w:name w:val="AABF90D0ABB94BE582321E8FEB5BC6CA"/>
  </w:style>
  <w:style w:type="paragraph" w:customStyle="1" w:styleId="50DFA50203FB4B319780D626A316CAB0">
    <w:name w:val="50DFA50203FB4B319780D626A316CAB0"/>
  </w:style>
  <w:style w:type="paragraph" w:customStyle="1" w:styleId="7A21B4F20C5C4822992370EC95179952">
    <w:name w:val="7A21B4F20C5C4822992370EC95179952"/>
  </w:style>
  <w:style w:type="paragraph" w:customStyle="1" w:styleId="51C02DBF74F648E58A8DF888C5837400">
    <w:name w:val="51C02DBF74F648E58A8DF888C5837400"/>
  </w:style>
  <w:style w:type="paragraph" w:customStyle="1" w:styleId="9E6F3E600B3A42638CBDBAB41045A1A9">
    <w:name w:val="9E6F3E600B3A42638CBDBAB41045A1A9"/>
  </w:style>
  <w:style w:type="paragraph" w:customStyle="1" w:styleId="36642EAD83C24E7EB8308AD613D31A48">
    <w:name w:val="36642EAD83C24E7EB8308AD613D31A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710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E: JOEMARK1989@GMAIL.COM</dc:subject>
  <dc:creator>Markley, Joseph E</dc:creator>
  <cp:keywords/>
  <dc:description/>
  <cp:lastModifiedBy>Joseph Markley</cp:lastModifiedBy>
  <cp:revision>37</cp:revision>
  <dcterms:created xsi:type="dcterms:W3CDTF">2017-06-24T03:48:00Z</dcterms:created>
  <dcterms:modified xsi:type="dcterms:W3CDTF">2019-02-27T02:49:00Z</dcterms:modified>
</cp:coreProperties>
</file>